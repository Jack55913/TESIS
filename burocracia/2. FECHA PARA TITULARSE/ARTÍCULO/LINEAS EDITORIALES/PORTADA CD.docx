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5039A" w14:textId="19202698" w:rsidR="003B5D62" w:rsidRDefault="00440CF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B29A5F" wp14:editId="0B2E4CBE">
                <wp:simplePos x="0" y="0"/>
                <wp:positionH relativeFrom="column">
                  <wp:posOffset>1381125</wp:posOffset>
                </wp:positionH>
                <wp:positionV relativeFrom="paragraph">
                  <wp:posOffset>-85725</wp:posOffset>
                </wp:positionV>
                <wp:extent cx="2756535" cy="933450"/>
                <wp:effectExtent l="0" t="0" r="0" b="0"/>
                <wp:wrapNone/>
                <wp:docPr id="16637874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9E93D" w14:textId="54E8FB0D" w:rsidR="00B776D5" w:rsidRPr="00E85028" w:rsidRDefault="00C875B9" w:rsidP="00C875B9">
                            <w:pPr>
                              <w:jc w:val="center"/>
                              <w:rPr>
                                <w:rFonts w:ascii="Courier Prime" w:hAnsi="Courier Prime"/>
                                <w:color w:val="000000" w:themeColor="text1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5028">
                              <w:rPr>
                                <w:rFonts w:ascii="Courier Prime" w:hAnsi="Courier Prime"/>
                                <w:color w:val="000000" w:themeColor="text1"/>
                                <w:sz w:val="21"/>
                                <w:szCs w:val="21"/>
                                <w:lang w:val="es-MX"/>
                              </w:rPr>
                              <w:t>UNIVERSIDAD AUTÓNOMA CHAPINGO</w:t>
                            </w:r>
                          </w:p>
                          <w:p w14:paraId="246F3602" w14:textId="2872BDD2" w:rsidR="00C875B9" w:rsidRPr="00E85028" w:rsidRDefault="00C875B9" w:rsidP="00C875B9">
                            <w:pPr>
                              <w:jc w:val="center"/>
                              <w:rPr>
                                <w:rFonts w:ascii="Courier Prime" w:hAnsi="Courier Prime"/>
                                <w:color w:val="000000" w:themeColor="text1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5028">
                              <w:rPr>
                                <w:rFonts w:ascii="Courier Prime" w:hAnsi="Courier Prime"/>
                                <w:color w:val="000000" w:themeColor="text1"/>
                                <w:sz w:val="21"/>
                                <w:szCs w:val="21"/>
                                <w:lang w:val="es-MX"/>
                              </w:rPr>
                              <w:t>DEPARTAMENTO DE IRRIGACIÓN</w:t>
                            </w:r>
                          </w:p>
                          <w:p w14:paraId="1681ACE5" w14:textId="77777777" w:rsidR="00C875B9" w:rsidRPr="00E85028" w:rsidRDefault="00C875B9" w:rsidP="00C875B9">
                            <w:pPr>
                              <w:jc w:val="center"/>
                              <w:rPr>
                                <w:rFonts w:ascii="Courier Prime" w:hAnsi="Courier Prime"/>
                                <w:color w:val="000000" w:themeColor="text1"/>
                                <w:sz w:val="21"/>
                                <w:szCs w:val="21"/>
                                <w:lang w:val="es-MX"/>
                              </w:rPr>
                            </w:pPr>
                          </w:p>
                          <w:p w14:paraId="5C275850" w14:textId="0774CE94" w:rsidR="003B5D62" w:rsidRPr="00440CF2" w:rsidRDefault="00440CF2" w:rsidP="00440CF2">
                            <w:pPr>
                              <w:jc w:val="center"/>
                              <w:rPr>
                                <w:rFonts w:ascii="Courier Prime" w:hAnsi="Courier Prim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40CF2">
                              <w:rPr>
                                <w:rFonts w:ascii="Courier Prime" w:hAnsi="Courier Prim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APLICACIÓN MULTIPLATAFORMA BASADA EN CIENCIA CIUDADANA PARA EL MONITOREO DE LLUVIA EN EL MONTE TLÁLOC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29A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.75pt;margin-top:-6.75pt;width:217.05pt;height:7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" filled="f" stroked="f">
                <v:textbox>
                  <w:txbxContent>
                    <w:p w14:paraId="4629E93D" w14:textId="54E8FB0D" w:rsidR="00B776D5" w:rsidRPr="00E85028" w:rsidRDefault="00C875B9" w:rsidP="00C875B9">
                      <w:pPr>
                        <w:jc w:val="center"/>
                        <w:rPr>
                          <w:rFonts w:ascii="Courier Prime" w:hAnsi="Courier Prime"/>
                          <w:color w:val="000000" w:themeColor="text1"/>
                          <w:sz w:val="21"/>
                          <w:szCs w:val="21"/>
                          <w:lang w:val="es-MX"/>
                        </w:rPr>
                      </w:pPr>
                      <w:r w:rsidRPr="00E85028">
                        <w:rPr>
                          <w:rFonts w:ascii="Courier Prime" w:hAnsi="Courier Prime"/>
                          <w:color w:val="000000" w:themeColor="text1"/>
                          <w:sz w:val="21"/>
                          <w:szCs w:val="21"/>
                          <w:lang w:val="es-MX"/>
                        </w:rPr>
                        <w:t>UNIVERSIDAD AUTÓNOMA CHAPINGO</w:t>
                      </w:r>
                    </w:p>
                    <w:p w14:paraId="246F3602" w14:textId="2872BDD2" w:rsidR="00C875B9" w:rsidRPr="00E85028" w:rsidRDefault="00C875B9" w:rsidP="00C875B9">
                      <w:pPr>
                        <w:jc w:val="center"/>
                        <w:rPr>
                          <w:rFonts w:ascii="Courier Prime" w:hAnsi="Courier Prime"/>
                          <w:color w:val="000000" w:themeColor="text1"/>
                          <w:sz w:val="21"/>
                          <w:szCs w:val="21"/>
                          <w:lang w:val="es-MX"/>
                        </w:rPr>
                      </w:pPr>
                      <w:r w:rsidRPr="00E85028">
                        <w:rPr>
                          <w:rFonts w:ascii="Courier Prime" w:hAnsi="Courier Prime"/>
                          <w:color w:val="000000" w:themeColor="text1"/>
                          <w:sz w:val="21"/>
                          <w:szCs w:val="21"/>
                          <w:lang w:val="es-MX"/>
                        </w:rPr>
                        <w:t>DEPARTAMENTO DE IRRIGACIÓN</w:t>
                      </w:r>
                    </w:p>
                    <w:p w14:paraId="1681ACE5" w14:textId="77777777" w:rsidR="00C875B9" w:rsidRPr="00E85028" w:rsidRDefault="00C875B9" w:rsidP="00C875B9">
                      <w:pPr>
                        <w:jc w:val="center"/>
                        <w:rPr>
                          <w:rFonts w:ascii="Courier Prime" w:hAnsi="Courier Prime"/>
                          <w:color w:val="000000" w:themeColor="text1"/>
                          <w:sz w:val="21"/>
                          <w:szCs w:val="21"/>
                          <w:lang w:val="es-MX"/>
                        </w:rPr>
                      </w:pPr>
                    </w:p>
                    <w:p w14:paraId="5C275850" w14:textId="0774CE94" w:rsidR="003B5D62" w:rsidRPr="00440CF2" w:rsidRDefault="00440CF2" w:rsidP="00440CF2">
                      <w:pPr>
                        <w:jc w:val="center"/>
                        <w:rPr>
                          <w:rFonts w:ascii="Courier Prime" w:hAnsi="Courier Prime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440CF2">
                        <w:rPr>
                          <w:rFonts w:ascii="Courier Prime" w:hAnsi="Courier Prime"/>
                          <w:b/>
                          <w:bCs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APLICACIÓN MULTIPLATAFORMA BASADA EN CIENCIA CIUDADANA PARA EL MONITOREO DE LLUVIA EN EL MONTE TLÁLOC</w:t>
                      </w:r>
                    </w:p>
                  </w:txbxContent>
                </v:textbox>
              </v:shape>
            </w:pict>
          </mc:Fallback>
        </mc:AlternateContent>
      </w:r>
      <w:r w:rsidR="003667E5">
        <w:rPr>
          <w:noProof/>
        </w:rPr>
        <w:drawing>
          <wp:anchor distT="0" distB="0" distL="114300" distR="114300" simplePos="0" relativeHeight="251667456" behindDoc="0" locked="0" layoutInCell="1" allowOverlap="1" wp14:anchorId="7DD41A93" wp14:editId="7E09AB60">
            <wp:simplePos x="0" y="0"/>
            <wp:positionH relativeFrom="column">
              <wp:posOffset>3625215</wp:posOffset>
            </wp:positionH>
            <wp:positionV relativeFrom="paragraph">
              <wp:posOffset>1118870</wp:posOffset>
            </wp:positionV>
            <wp:extent cx="908685" cy="908685"/>
            <wp:effectExtent l="0" t="0" r="0" b="0"/>
            <wp:wrapNone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7E5">
        <w:rPr>
          <w:noProof/>
        </w:rPr>
        <w:drawing>
          <wp:anchor distT="0" distB="0" distL="114300" distR="114300" simplePos="0" relativeHeight="251664384" behindDoc="1" locked="0" layoutInCell="1" allowOverlap="1" wp14:anchorId="46B6A879" wp14:editId="2EFE5D22">
            <wp:simplePos x="0" y="0"/>
            <wp:positionH relativeFrom="column">
              <wp:posOffset>842645</wp:posOffset>
            </wp:positionH>
            <wp:positionV relativeFrom="paragraph">
              <wp:posOffset>934085</wp:posOffset>
            </wp:positionV>
            <wp:extent cx="1122045" cy="1167130"/>
            <wp:effectExtent l="0" t="0" r="0" b="0"/>
            <wp:wrapThrough wrapText="bothSides">
              <wp:wrapPolygon edited="0">
                <wp:start x="9902" y="705"/>
                <wp:lineTo x="6234" y="1763"/>
                <wp:lineTo x="1100" y="4936"/>
                <wp:lineTo x="733" y="9872"/>
                <wp:lineTo x="2567" y="12339"/>
                <wp:lineTo x="4767" y="12692"/>
                <wp:lineTo x="1467" y="18333"/>
                <wp:lineTo x="5868" y="20096"/>
                <wp:lineTo x="15402" y="20096"/>
                <wp:lineTo x="19436" y="18333"/>
                <wp:lineTo x="16503" y="12692"/>
                <wp:lineTo x="17969" y="12692"/>
                <wp:lineTo x="20170" y="9166"/>
                <wp:lineTo x="20170" y="5641"/>
                <wp:lineTo x="16136" y="2820"/>
                <wp:lineTo x="11735" y="705"/>
                <wp:lineTo x="9902" y="705"/>
              </wp:wrapPolygon>
            </wp:wrapThrough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7E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8F8C4" wp14:editId="4F58F412">
                <wp:simplePos x="0" y="0"/>
                <wp:positionH relativeFrom="column">
                  <wp:posOffset>1572260</wp:posOffset>
                </wp:positionH>
                <wp:positionV relativeFrom="paragraph">
                  <wp:posOffset>2531110</wp:posOffset>
                </wp:positionV>
                <wp:extent cx="2600325" cy="892175"/>
                <wp:effectExtent l="635" t="0" r="0" b="0"/>
                <wp:wrapNone/>
                <wp:docPr id="2637899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0C326" w14:textId="77777777" w:rsidR="00C875B9" w:rsidRDefault="00C875B9" w:rsidP="00C875B9">
                            <w:pPr>
                              <w:rPr>
                                <w:rFonts w:ascii="Courier Prime" w:hAnsi="Courier Prime" w:cs="Courier New"/>
                                <w:b/>
                                <w:bCs/>
                                <w:lang w:val="es-MX"/>
                              </w:rPr>
                            </w:pPr>
                          </w:p>
                          <w:p w14:paraId="72B838C1" w14:textId="77777777" w:rsidR="00C875B9" w:rsidRPr="00C875B9" w:rsidRDefault="00C875B9" w:rsidP="00C875B9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urier Prime" w:hAnsi="Courier Prime" w:cs="Courier New"/>
                                <w:lang w:val="es-MX"/>
                              </w:rPr>
                            </w:pPr>
                            <w:r w:rsidRPr="00C875B9">
                              <w:rPr>
                                <w:rFonts w:ascii="Courier Prime" w:hAnsi="Courier Prime" w:cs="Courier New"/>
                                <w:lang w:val="es-MX"/>
                              </w:rPr>
                              <w:t>Tesis</w:t>
                            </w:r>
                          </w:p>
                          <w:p w14:paraId="4024FDC8" w14:textId="77777777" w:rsidR="00C875B9" w:rsidRPr="00C875B9" w:rsidRDefault="00C875B9" w:rsidP="00C875B9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urier Prime" w:hAnsi="Courier Prime" w:cs="Courier New"/>
                                <w:lang w:val="es-MX"/>
                              </w:rPr>
                            </w:pPr>
                            <w:r w:rsidRPr="00C875B9">
                              <w:rPr>
                                <w:rFonts w:ascii="Courier Prime" w:hAnsi="Courier Prime" w:cs="Courier New"/>
                                <w:lang w:val="es-MX"/>
                              </w:rPr>
                              <w:t>Artículo científico</w:t>
                            </w:r>
                          </w:p>
                          <w:p w14:paraId="0CCB759B" w14:textId="1914704D" w:rsidR="00C875B9" w:rsidRPr="00C875B9" w:rsidRDefault="00C875B9" w:rsidP="00C875B9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urier Prime" w:hAnsi="Courier Prime" w:cs="Courier New"/>
                                <w:lang w:val="es-MX"/>
                              </w:rPr>
                            </w:pPr>
                            <w:r w:rsidRPr="00C875B9">
                              <w:rPr>
                                <w:rFonts w:ascii="Courier Prime" w:hAnsi="Courier Prime" w:cs="Courier New"/>
                                <w:lang w:val="es-MX"/>
                              </w:rPr>
                              <w:t>Cartel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8F8C4" id="Text Box 17" o:spid="_x0000_s1027" type="#_x0000_t202" style="position:absolute;margin-left:123.8pt;margin-top:199.3pt;width:204.75pt;height:7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" filled="f" stroked="f">
                <v:textbox>
                  <w:txbxContent>
                    <w:p w14:paraId="5E80C326" w14:textId="77777777" w:rsidR="00C875B9" w:rsidRDefault="00C875B9" w:rsidP="00C875B9">
                      <w:pPr>
                        <w:rPr>
                          <w:rFonts w:ascii="Courier Prime" w:hAnsi="Courier Prime" w:cs="Courier New"/>
                          <w:b/>
                          <w:bCs/>
                          <w:lang w:val="es-MX"/>
                        </w:rPr>
                      </w:pPr>
                    </w:p>
                    <w:p w14:paraId="72B838C1" w14:textId="77777777" w:rsidR="00C875B9" w:rsidRPr="00C875B9" w:rsidRDefault="00C875B9" w:rsidP="00C875B9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urier Prime" w:hAnsi="Courier Prime" w:cs="Courier New"/>
                          <w:lang w:val="es-MX"/>
                        </w:rPr>
                      </w:pPr>
                      <w:r w:rsidRPr="00C875B9">
                        <w:rPr>
                          <w:rFonts w:ascii="Courier Prime" w:hAnsi="Courier Prime" w:cs="Courier New"/>
                          <w:lang w:val="es-MX"/>
                        </w:rPr>
                        <w:t>Tesis</w:t>
                      </w:r>
                    </w:p>
                    <w:p w14:paraId="4024FDC8" w14:textId="77777777" w:rsidR="00C875B9" w:rsidRPr="00C875B9" w:rsidRDefault="00C875B9" w:rsidP="00C875B9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urier Prime" w:hAnsi="Courier Prime" w:cs="Courier New"/>
                          <w:lang w:val="es-MX"/>
                        </w:rPr>
                      </w:pPr>
                      <w:r w:rsidRPr="00C875B9">
                        <w:rPr>
                          <w:rFonts w:ascii="Courier Prime" w:hAnsi="Courier Prime" w:cs="Courier New"/>
                          <w:lang w:val="es-MX"/>
                        </w:rPr>
                        <w:t>Artículo científico</w:t>
                      </w:r>
                    </w:p>
                    <w:p w14:paraId="0CCB759B" w14:textId="1914704D" w:rsidR="00C875B9" w:rsidRPr="00C875B9" w:rsidRDefault="00C875B9" w:rsidP="00C875B9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urier Prime" w:hAnsi="Courier Prime" w:cs="Courier New"/>
                          <w:lang w:val="es-MX"/>
                        </w:rPr>
                      </w:pPr>
                      <w:r w:rsidRPr="00C875B9">
                        <w:rPr>
                          <w:rFonts w:ascii="Courier Prime" w:hAnsi="Courier Prime" w:cs="Courier New"/>
                          <w:lang w:val="es-MX"/>
                        </w:rPr>
                        <w:t>Cartel</w:t>
                      </w:r>
                    </w:p>
                  </w:txbxContent>
                </v:textbox>
              </v:shape>
            </w:pict>
          </mc:Fallback>
        </mc:AlternateContent>
      </w:r>
      <w:r w:rsidR="003667E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D8F8C4" wp14:editId="02E52CB3">
                <wp:simplePos x="0" y="0"/>
                <wp:positionH relativeFrom="column">
                  <wp:posOffset>937260</wp:posOffset>
                </wp:positionH>
                <wp:positionV relativeFrom="paragraph">
                  <wp:posOffset>2356485</wp:posOffset>
                </wp:positionV>
                <wp:extent cx="3686175" cy="1452880"/>
                <wp:effectExtent l="3810" t="3810" r="0" b="635"/>
                <wp:wrapNone/>
                <wp:docPr id="11720348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394E2" w14:textId="2B45FCC1" w:rsidR="003B5D62" w:rsidRPr="00440CF2" w:rsidRDefault="00440CF2" w:rsidP="00C24AEB">
                            <w:pPr>
                              <w:jc w:val="center"/>
                              <w:rPr>
                                <w:rFonts w:ascii="Courier Prime" w:hAnsi="Courier Prime" w:cs="Courier New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440CF2">
                              <w:rPr>
                                <w:rFonts w:ascii="Courier Prime" w:hAnsi="Courier Prime" w:cs="Courier New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 xml:space="preserve">AL. </w:t>
                            </w:r>
                            <w:r w:rsidR="00C24AEB" w:rsidRPr="00440CF2">
                              <w:rPr>
                                <w:rFonts w:ascii="Courier Prime" w:hAnsi="Courier Prime" w:cs="Courier New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>ÁLVAREZ HERRERA LUIS EMILIO</w:t>
                            </w:r>
                          </w:p>
                          <w:p w14:paraId="2C94BE75" w14:textId="6CC29701" w:rsidR="00C875B9" w:rsidRPr="00440CF2" w:rsidRDefault="00440CF2" w:rsidP="00C24AEB">
                            <w:pPr>
                              <w:jc w:val="center"/>
                              <w:rPr>
                                <w:rFonts w:ascii="Courier Prime" w:hAnsi="Courier Prime" w:cs="Courier New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440CF2">
                              <w:rPr>
                                <w:rFonts w:ascii="Courier Prime" w:hAnsi="Courier Prime" w:cs="Courier New"/>
                                <w:sz w:val="22"/>
                                <w:szCs w:val="22"/>
                                <w:lang w:val="es-MX"/>
                              </w:rPr>
                              <w:t>DRA. TERESA MARGARITA GONZÁLEZ MARTÍNEZ</w:t>
                            </w:r>
                          </w:p>
                          <w:p w14:paraId="2BE0B66B" w14:textId="77777777" w:rsidR="00C875B9" w:rsidRDefault="00C875B9" w:rsidP="00C875B9">
                            <w:pPr>
                              <w:jc w:val="center"/>
                              <w:rPr>
                                <w:rFonts w:ascii="Courier Prime" w:hAnsi="Courier Prime" w:cs="Courier New"/>
                                <w:b/>
                                <w:bCs/>
                                <w:lang w:val="es-MX"/>
                              </w:rPr>
                            </w:pPr>
                          </w:p>
                          <w:p w14:paraId="60474B93" w14:textId="77777777" w:rsidR="00C875B9" w:rsidRDefault="00C875B9" w:rsidP="00C875B9">
                            <w:pPr>
                              <w:jc w:val="center"/>
                              <w:rPr>
                                <w:rFonts w:ascii="Courier Prime" w:hAnsi="Courier Prime" w:cs="Courier New"/>
                                <w:b/>
                                <w:bCs/>
                                <w:lang w:val="es-MX"/>
                              </w:rPr>
                            </w:pPr>
                          </w:p>
                          <w:p w14:paraId="536AE025" w14:textId="77777777" w:rsidR="00440CF2" w:rsidRDefault="00440CF2" w:rsidP="00C875B9">
                            <w:pPr>
                              <w:jc w:val="center"/>
                              <w:rPr>
                                <w:rFonts w:ascii="Courier Prime" w:hAnsi="Courier Prime" w:cs="Courier New"/>
                                <w:b/>
                                <w:bCs/>
                                <w:lang w:val="es-MX"/>
                              </w:rPr>
                            </w:pPr>
                          </w:p>
                          <w:p w14:paraId="55F08021" w14:textId="77777777" w:rsidR="00C875B9" w:rsidRDefault="00C875B9" w:rsidP="00C875B9">
                            <w:pPr>
                              <w:jc w:val="center"/>
                              <w:rPr>
                                <w:rFonts w:ascii="Courier Prime" w:hAnsi="Courier Prime" w:cs="Courier New"/>
                                <w:b/>
                                <w:bCs/>
                                <w:lang w:val="es-MX"/>
                              </w:rPr>
                            </w:pPr>
                          </w:p>
                          <w:p w14:paraId="78224FBF" w14:textId="404402DB" w:rsidR="00C875B9" w:rsidRPr="00C875B9" w:rsidRDefault="00440CF2" w:rsidP="00C875B9">
                            <w:pPr>
                              <w:jc w:val="center"/>
                              <w:rPr>
                                <w:rFonts w:ascii="Courier Prime" w:hAnsi="Courier Prime" w:cs="Courier New"/>
                                <w:lang w:val="es-MX"/>
                              </w:rPr>
                            </w:pPr>
                            <w:r>
                              <w:rPr>
                                <w:rFonts w:ascii="Courier Prime" w:hAnsi="Courier Prime" w:cs="Courier New"/>
                                <w:lang w:val="es-MX"/>
                              </w:rPr>
                              <w:t>Agosto</w:t>
                            </w:r>
                            <w:r w:rsidR="00C875B9" w:rsidRPr="00C875B9">
                              <w:rPr>
                                <w:rFonts w:ascii="Courier Prime" w:hAnsi="Courier Prime" w:cs="Courier New"/>
                                <w:lang w:val="es-MX"/>
                              </w:rPr>
                              <w:t xml:space="preserve"> 202</w:t>
                            </w:r>
                            <w:r w:rsidR="00E85AAF">
                              <w:rPr>
                                <w:rFonts w:ascii="Courier Prime" w:hAnsi="Courier Prime" w:cs="Courier New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8F8C4" id="Text Box 9" o:spid="_x0000_s1028" type="#_x0000_t202" style="position:absolute;margin-left:73.8pt;margin-top:185.55pt;width:290.25pt;height:1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" filled="f" stroked="f">
                <v:textbox>
                  <w:txbxContent>
                    <w:p w14:paraId="313394E2" w14:textId="2B45FCC1" w:rsidR="003B5D62" w:rsidRPr="00440CF2" w:rsidRDefault="00440CF2" w:rsidP="00C24AEB">
                      <w:pPr>
                        <w:jc w:val="center"/>
                        <w:rPr>
                          <w:rFonts w:ascii="Courier Prime" w:hAnsi="Courier Prime" w:cs="Courier New"/>
                          <w:b/>
                          <w:bCs/>
                          <w:sz w:val="22"/>
                          <w:szCs w:val="22"/>
                          <w:lang w:val="es-MX"/>
                        </w:rPr>
                      </w:pPr>
                      <w:r w:rsidRPr="00440CF2">
                        <w:rPr>
                          <w:rFonts w:ascii="Courier Prime" w:hAnsi="Courier Prime" w:cs="Courier New"/>
                          <w:b/>
                          <w:bCs/>
                          <w:sz w:val="22"/>
                          <w:szCs w:val="22"/>
                          <w:lang w:val="es-MX"/>
                        </w:rPr>
                        <w:t xml:space="preserve">AL. </w:t>
                      </w:r>
                      <w:r w:rsidR="00C24AEB" w:rsidRPr="00440CF2">
                        <w:rPr>
                          <w:rFonts w:ascii="Courier Prime" w:hAnsi="Courier Prime" w:cs="Courier New"/>
                          <w:b/>
                          <w:bCs/>
                          <w:sz w:val="22"/>
                          <w:szCs w:val="22"/>
                          <w:lang w:val="es-MX"/>
                        </w:rPr>
                        <w:t>ÁLVAREZ HERRERA LUIS EMILIO</w:t>
                      </w:r>
                    </w:p>
                    <w:p w14:paraId="2C94BE75" w14:textId="6CC29701" w:rsidR="00C875B9" w:rsidRPr="00440CF2" w:rsidRDefault="00440CF2" w:rsidP="00C24AEB">
                      <w:pPr>
                        <w:jc w:val="center"/>
                        <w:rPr>
                          <w:rFonts w:ascii="Courier Prime" w:hAnsi="Courier Prime" w:cs="Courier New"/>
                          <w:sz w:val="22"/>
                          <w:szCs w:val="22"/>
                          <w:lang w:val="es-MX"/>
                        </w:rPr>
                      </w:pPr>
                      <w:r w:rsidRPr="00440CF2">
                        <w:rPr>
                          <w:rFonts w:ascii="Courier Prime" w:hAnsi="Courier Prime" w:cs="Courier New"/>
                          <w:sz w:val="22"/>
                          <w:szCs w:val="22"/>
                          <w:lang w:val="es-MX"/>
                        </w:rPr>
                        <w:t>DRA. TERESA MARGARITA GONZÁLEZ MARTÍNEZ</w:t>
                      </w:r>
                    </w:p>
                    <w:p w14:paraId="2BE0B66B" w14:textId="77777777" w:rsidR="00C875B9" w:rsidRDefault="00C875B9" w:rsidP="00C875B9">
                      <w:pPr>
                        <w:jc w:val="center"/>
                        <w:rPr>
                          <w:rFonts w:ascii="Courier Prime" w:hAnsi="Courier Prime" w:cs="Courier New"/>
                          <w:b/>
                          <w:bCs/>
                          <w:lang w:val="es-MX"/>
                        </w:rPr>
                      </w:pPr>
                    </w:p>
                    <w:p w14:paraId="60474B93" w14:textId="77777777" w:rsidR="00C875B9" w:rsidRDefault="00C875B9" w:rsidP="00C875B9">
                      <w:pPr>
                        <w:jc w:val="center"/>
                        <w:rPr>
                          <w:rFonts w:ascii="Courier Prime" w:hAnsi="Courier Prime" w:cs="Courier New"/>
                          <w:b/>
                          <w:bCs/>
                          <w:lang w:val="es-MX"/>
                        </w:rPr>
                      </w:pPr>
                    </w:p>
                    <w:p w14:paraId="536AE025" w14:textId="77777777" w:rsidR="00440CF2" w:rsidRDefault="00440CF2" w:rsidP="00C875B9">
                      <w:pPr>
                        <w:jc w:val="center"/>
                        <w:rPr>
                          <w:rFonts w:ascii="Courier Prime" w:hAnsi="Courier Prime" w:cs="Courier New"/>
                          <w:b/>
                          <w:bCs/>
                          <w:lang w:val="es-MX"/>
                        </w:rPr>
                      </w:pPr>
                    </w:p>
                    <w:p w14:paraId="55F08021" w14:textId="77777777" w:rsidR="00C875B9" w:rsidRDefault="00C875B9" w:rsidP="00C875B9">
                      <w:pPr>
                        <w:jc w:val="center"/>
                        <w:rPr>
                          <w:rFonts w:ascii="Courier Prime" w:hAnsi="Courier Prime" w:cs="Courier New"/>
                          <w:b/>
                          <w:bCs/>
                          <w:lang w:val="es-MX"/>
                        </w:rPr>
                      </w:pPr>
                    </w:p>
                    <w:p w14:paraId="78224FBF" w14:textId="404402DB" w:rsidR="00C875B9" w:rsidRPr="00C875B9" w:rsidRDefault="00440CF2" w:rsidP="00C875B9">
                      <w:pPr>
                        <w:jc w:val="center"/>
                        <w:rPr>
                          <w:rFonts w:ascii="Courier Prime" w:hAnsi="Courier Prime" w:cs="Courier New"/>
                          <w:lang w:val="es-MX"/>
                        </w:rPr>
                      </w:pPr>
                      <w:r>
                        <w:rPr>
                          <w:rFonts w:ascii="Courier Prime" w:hAnsi="Courier Prime" w:cs="Courier New"/>
                          <w:lang w:val="es-MX"/>
                        </w:rPr>
                        <w:t>Agosto</w:t>
                      </w:r>
                      <w:r w:rsidR="00C875B9" w:rsidRPr="00C875B9">
                        <w:rPr>
                          <w:rFonts w:ascii="Courier Prime" w:hAnsi="Courier Prime" w:cs="Courier New"/>
                          <w:lang w:val="es-MX"/>
                        </w:rPr>
                        <w:t xml:space="preserve"> 202</w:t>
                      </w:r>
                      <w:r w:rsidR="00E85AAF">
                        <w:rPr>
                          <w:rFonts w:ascii="Courier Prime" w:hAnsi="Courier Prime" w:cs="Courier New"/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67E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E810A0" wp14:editId="08AE80B0">
                <wp:simplePos x="0" y="0"/>
                <wp:positionH relativeFrom="column">
                  <wp:posOffset>714375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9050" t="20320" r="19050" b="17780"/>
                <wp:wrapNone/>
                <wp:docPr id="89449445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68726" id="Oval 2" o:spid="_x0000_s1026" style="position:absolute;margin-left:56.25pt;margin-top:-35.15pt;width:324pt;height:3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" filled="f" strokecolor="#969696" strokeweight="2.25pt"/>
            </w:pict>
          </mc:Fallback>
        </mc:AlternateContent>
      </w:r>
      <w:r w:rsidR="003667E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D29BDE" wp14:editId="6F35177B">
                <wp:simplePos x="0" y="0"/>
                <wp:positionH relativeFrom="column">
                  <wp:posOffset>2028825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9050" t="15240" r="23495" b="17780"/>
                <wp:wrapNone/>
                <wp:docPr id="11914040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7C7BF5" id="Oval 3" o:spid="_x0000_s1026" style="position:absolute;margin-left:159.75pt;margin-top:67.95pt;width:116.65pt;height:1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" filled="f" strokecolor="#969696" strokeweight="2.25pt"/>
            </w:pict>
          </mc:Fallback>
        </mc:AlternateContent>
      </w:r>
      <w:r w:rsidR="003667E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C5144" wp14:editId="33A7A5A8">
                <wp:simplePos x="0" y="0"/>
                <wp:positionH relativeFrom="column">
                  <wp:posOffset>685800</wp:posOffset>
                </wp:positionH>
                <wp:positionV relativeFrom="paragraph">
                  <wp:posOffset>4611370</wp:posOffset>
                </wp:positionV>
                <wp:extent cx="4114800" cy="4114800"/>
                <wp:effectExtent l="19050" t="20320" r="19050" b="17780"/>
                <wp:wrapNone/>
                <wp:docPr id="180231443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C50454" id="Oval 13" o:spid="_x0000_s1026" style="position:absolute;margin-left:54pt;margin-top:363.1pt;width:324pt;height:3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" filled="f" strokecolor="#969696" strokeweight="2.25pt"/>
            </w:pict>
          </mc:Fallback>
        </mc:AlternateContent>
      </w:r>
      <w:r w:rsidR="003667E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68449" wp14:editId="54BF1608">
                <wp:simplePos x="0" y="0"/>
                <wp:positionH relativeFrom="column">
                  <wp:posOffset>2000250</wp:posOffset>
                </wp:positionH>
                <wp:positionV relativeFrom="paragraph">
                  <wp:posOffset>5920740</wp:posOffset>
                </wp:positionV>
                <wp:extent cx="1481455" cy="1481455"/>
                <wp:effectExtent l="19050" t="15240" r="23495" b="17780"/>
                <wp:wrapNone/>
                <wp:docPr id="91011933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2AAA0E" id="Oval 14" o:spid="_x0000_s1026" style="position:absolute;margin-left:157.5pt;margin-top:466.2pt;width:116.65pt;height:1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" filled="f" strokecolor="#969696" strokeweight="2.25pt"/>
            </w:pict>
          </mc:Fallback>
        </mc:AlternateContent>
      </w:r>
    </w:p>
    <w:sectPr w:rsidR="003B5D62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Prime">
    <w:altName w:val="Courier New"/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36379"/>
    <w:multiLevelType w:val="hybridMultilevel"/>
    <w:tmpl w:val="ACB2C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5441">
    <w:abstractNumId w:val="0"/>
  </w:num>
  <w:num w:numId="2" w16cid:durableId="106642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D5"/>
    <w:rsid w:val="00146718"/>
    <w:rsid w:val="003667E5"/>
    <w:rsid w:val="003B5D62"/>
    <w:rsid w:val="00440CF2"/>
    <w:rsid w:val="007E6330"/>
    <w:rsid w:val="00804D0A"/>
    <w:rsid w:val="008F2F42"/>
    <w:rsid w:val="00B776D5"/>
    <w:rsid w:val="00C24AEB"/>
    <w:rsid w:val="00C875B9"/>
    <w:rsid w:val="00D87449"/>
    <w:rsid w:val="00DB7E63"/>
    <w:rsid w:val="00E85028"/>
    <w:rsid w:val="00E8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ED6C6"/>
  <w15:docId w15:val="{E1256056-6D24-4DA5-9AB6-D076F8D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5B9"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o\AppData\Roaming\Microsoft\Templates\Portadas%20para%20CD%20(funciona%20con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71C18D77BC66479FB953DD54DAD60A" ma:contentTypeVersion="13" ma:contentTypeDescription="Crear nuevo documento." ma:contentTypeScope="" ma:versionID="56150ba05a7b741325dad387ac286c20">
  <xsd:schema xmlns:xsd="http://www.w3.org/2001/XMLSchema" xmlns:xs="http://www.w3.org/2001/XMLSchema" xmlns:p="http://schemas.microsoft.com/office/2006/metadata/properties" xmlns:ns3="e1a4042e-4b1c-4631-be5e-2bfcaf687f21" xmlns:ns4="f24dbf76-1b68-41cf-809d-1cf640cf7494" targetNamespace="http://schemas.microsoft.com/office/2006/metadata/properties" ma:root="true" ma:fieldsID="c5537b20ce8acd1280adfd66066b0058" ns3:_="" ns4:_="">
    <xsd:import namespace="e1a4042e-4b1c-4631-be5e-2bfcaf687f21"/>
    <xsd:import namespace="f24dbf76-1b68-41cf-809d-1cf640cf74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4042e-4b1c-4631-be5e-2bfcaf687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dbf76-1b68-41cf-809d-1cf640cf7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a4042e-4b1c-4631-be5e-2bfcaf687f21" xsi:nil="true"/>
  </documentManagement>
</p:properties>
</file>

<file path=customXml/itemProps1.xml><?xml version="1.0" encoding="utf-8"?>
<ds:datastoreItem xmlns:ds="http://schemas.openxmlformats.org/officeDocument/2006/customXml" ds:itemID="{96A6DBF2-5117-42FA-BBA6-270A7769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4042e-4b1c-4631-be5e-2bfcaf687f21"/>
    <ds:schemaRef ds:uri="f24dbf76-1b68-41cf-809d-1cf640cf7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7F7B4-4596-4987-A3CC-AD9C33673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5F695-EE87-4813-90C6-9F703C98274A}">
  <ds:schemaRefs>
    <ds:schemaRef ds:uri="http://schemas.microsoft.com/office/2006/metadata/properties"/>
    <ds:schemaRef ds:uri="http://schemas.microsoft.com/office/infopath/2007/PartnerControls"/>
    <ds:schemaRef ds:uri="e1a4042e-4b1c-4631-be5e-2bfcaf687f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5824).dotx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Alvarez herrera</dc:creator>
  <cp:keywords/>
  <dc:description/>
  <cp:lastModifiedBy>LUIS EMILIO ALVAREZ HERRERA</cp:lastModifiedBy>
  <cp:revision>4</cp:revision>
  <dcterms:created xsi:type="dcterms:W3CDTF">2023-08-30T00:00:00Z</dcterms:created>
  <dcterms:modified xsi:type="dcterms:W3CDTF">2025-07-18T05:56:00Z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  <property fmtid="{D5CDD505-2E9C-101B-9397-08002B2CF9AE}" pid="3" name="InternalTags">
    <vt:lpwstr/>
  </property>
  <property fmtid="{D5CDD505-2E9C-101B-9397-08002B2CF9AE}" pid="4" name="ContentTypeId">
    <vt:lpwstr>0x0101009A71C18D77BC66479FB953DD54DAD60A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14020000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